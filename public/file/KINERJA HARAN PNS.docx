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EB3" w:rsidRDefault="006E40E5" w:rsidP="00094FE5">
      <w:pPr>
        <w:tabs>
          <w:tab w:val="left" w:pos="1260"/>
          <w:tab w:val="left" w:pos="6096"/>
        </w:tabs>
      </w:pPr>
      <w:r>
        <w:t>Nomor</w:t>
      </w:r>
      <w:r>
        <w:tab/>
        <w:t>:</w:t>
      </w:r>
      <w:r w:rsidR="003C4E4E">
        <w:t xml:space="preserve"> </w:t>
      </w:r>
      <w:r w:rsidR="005D22BC">
        <w:t>2</w:t>
      </w:r>
      <w:r w:rsidR="00D728D6">
        <w:t>9</w:t>
      </w:r>
      <w:r w:rsidR="002B5E5B">
        <w:t>/UN.16.15.5.2/</w:t>
      </w:r>
      <w:r w:rsidR="001349BD">
        <w:t>KU</w:t>
      </w:r>
      <w:r w:rsidR="00B74D87">
        <w:t>/201</w:t>
      </w:r>
      <w:r w:rsidR="008E6AD5">
        <w:t>5</w:t>
      </w:r>
      <w:r w:rsidR="002A0B0E">
        <w:tab/>
      </w:r>
      <w:r w:rsidR="00D728D6">
        <w:t xml:space="preserve">    </w:t>
      </w:r>
      <w:bookmarkStart w:id="0" w:name="_GoBack"/>
      <w:bookmarkEnd w:id="0"/>
      <w:r w:rsidR="00DA3DEE">
        <w:t xml:space="preserve">Padang, </w:t>
      </w:r>
      <w:r w:rsidR="008E6AD5">
        <w:t>2</w:t>
      </w:r>
      <w:r w:rsidR="001349BD">
        <w:t>1</w:t>
      </w:r>
      <w:r w:rsidR="008E6AD5">
        <w:t xml:space="preserve"> Januari 2015</w:t>
      </w:r>
    </w:p>
    <w:p w:rsidR="006E40E5" w:rsidRDefault="006E40E5" w:rsidP="006E40E5">
      <w:pPr>
        <w:tabs>
          <w:tab w:val="left" w:pos="1260"/>
        </w:tabs>
      </w:pPr>
      <w:r>
        <w:t>Lampiran</w:t>
      </w:r>
      <w:r>
        <w:tab/>
        <w:t>:</w:t>
      </w:r>
      <w:r w:rsidR="000A66DE">
        <w:t xml:space="preserve"> </w:t>
      </w:r>
      <w:r w:rsidR="00A50096">
        <w:t>-</w:t>
      </w:r>
    </w:p>
    <w:p w:rsidR="006E40E5" w:rsidRDefault="006E40E5" w:rsidP="0071182A">
      <w:pPr>
        <w:tabs>
          <w:tab w:val="left" w:pos="1260"/>
        </w:tabs>
        <w:ind w:left="1418" w:hanging="1418"/>
        <w:rPr>
          <w:b/>
          <w:u w:val="single"/>
        </w:rPr>
      </w:pPr>
      <w:r>
        <w:t>Hal</w:t>
      </w:r>
      <w:r>
        <w:tab/>
        <w:t xml:space="preserve">: </w:t>
      </w:r>
      <w:r w:rsidR="00333550">
        <w:t xml:space="preserve"> </w:t>
      </w:r>
      <w:r w:rsidR="008F35C4" w:rsidRPr="008F35C4">
        <w:rPr>
          <w:b/>
          <w:u w:val="single"/>
        </w:rPr>
        <w:t>K</w:t>
      </w:r>
      <w:r w:rsidR="008F35C4">
        <w:rPr>
          <w:b/>
          <w:u w:val="single"/>
        </w:rPr>
        <w:t>inerja Harian PNS</w:t>
      </w:r>
    </w:p>
    <w:p w:rsidR="00A46F21" w:rsidRDefault="00A46F21" w:rsidP="006E40E5">
      <w:pPr>
        <w:tabs>
          <w:tab w:val="left" w:pos="1260"/>
        </w:tabs>
      </w:pPr>
    </w:p>
    <w:p w:rsidR="006E40E5" w:rsidRDefault="003C4E4E" w:rsidP="006E40E5">
      <w:pPr>
        <w:tabs>
          <w:tab w:val="left" w:pos="1260"/>
        </w:tabs>
      </w:pPr>
      <w:r>
        <w:t>Kepada,</w:t>
      </w:r>
    </w:p>
    <w:p w:rsidR="003C4E4E" w:rsidRDefault="002526A6" w:rsidP="006E40E5">
      <w:pPr>
        <w:tabs>
          <w:tab w:val="left" w:pos="1260"/>
        </w:tabs>
      </w:pPr>
      <w:r>
        <w:t xml:space="preserve">Yth. </w:t>
      </w:r>
      <w:r w:rsidR="008F35C4">
        <w:t xml:space="preserve">Bapak/Ibu </w:t>
      </w:r>
      <w:r w:rsidR="00D728D6">
        <w:t>………………………….</w:t>
      </w:r>
      <w:r w:rsidR="008F35C4">
        <w:t xml:space="preserve"> </w:t>
      </w:r>
    </w:p>
    <w:p w:rsidR="008F35C4" w:rsidRDefault="00D728D6" w:rsidP="006E40E5">
      <w:pPr>
        <w:tabs>
          <w:tab w:val="left" w:pos="1260"/>
        </w:tabs>
      </w:pPr>
      <w:r>
        <w:t xml:space="preserve">Dosen dan Karyawan </w:t>
      </w:r>
      <w:r w:rsidR="008F35C4">
        <w:t>Jurusan Sistem Informasi</w:t>
      </w:r>
    </w:p>
    <w:p w:rsidR="003C4E4E" w:rsidRDefault="003C4E4E" w:rsidP="006E40E5">
      <w:pPr>
        <w:tabs>
          <w:tab w:val="left" w:pos="1260"/>
        </w:tabs>
      </w:pPr>
      <w:r>
        <w:t xml:space="preserve">Di </w:t>
      </w:r>
    </w:p>
    <w:p w:rsidR="003C4E4E" w:rsidRDefault="00404C16" w:rsidP="00404C16">
      <w:pPr>
        <w:tabs>
          <w:tab w:val="left" w:pos="567"/>
        </w:tabs>
      </w:pPr>
      <w:r>
        <w:tab/>
      </w:r>
      <w:r w:rsidR="003C4E4E">
        <w:t>Tempat</w:t>
      </w:r>
    </w:p>
    <w:p w:rsidR="003C4E4E" w:rsidRDefault="003C4E4E" w:rsidP="003C4E4E">
      <w:pPr>
        <w:tabs>
          <w:tab w:val="left" w:pos="709"/>
        </w:tabs>
      </w:pPr>
    </w:p>
    <w:p w:rsidR="008E6AD5" w:rsidRDefault="008E6AD5" w:rsidP="008E6AD5">
      <w:pPr>
        <w:jc w:val="both"/>
        <w:rPr>
          <w:lang w:val="id-ID"/>
        </w:rPr>
      </w:pPr>
      <w:r w:rsidRPr="00D04D6F">
        <w:rPr>
          <w:b/>
          <w:i/>
          <w:lang w:val="id-ID"/>
        </w:rPr>
        <w:t>Assalamu’alaikum Wr.Wb</w:t>
      </w:r>
      <w:r>
        <w:rPr>
          <w:lang w:val="id-ID"/>
        </w:rPr>
        <w:t>.</w:t>
      </w:r>
    </w:p>
    <w:p w:rsidR="002A619B" w:rsidRDefault="002A619B" w:rsidP="003C4E4E">
      <w:pPr>
        <w:tabs>
          <w:tab w:val="left" w:pos="709"/>
        </w:tabs>
      </w:pPr>
    </w:p>
    <w:p w:rsidR="00A50096" w:rsidRDefault="008E6AD5" w:rsidP="003C4E4E">
      <w:pPr>
        <w:tabs>
          <w:tab w:val="left" w:pos="709"/>
        </w:tabs>
        <w:jc w:val="both"/>
      </w:pPr>
      <w:r>
        <w:t xml:space="preserve">Bersama surat ini </w:t>
      </w:r>
      <w:r w:rsidR="008F35C4">
        <w:t>disampaikan kepada Bapak/Ibu agar dapat mengumpulkan Lembar Kinerja Harian PNS hardcopy dan softcopy (hardcopy akan dikirim ke Fakultas dan softcopy untuk arsip Jurusan)</w:t>
      </w:r>
      <w:r w:rsidR="00361984">
        <w:t>.</w:t>
      </w:r>
      <w:r w:rsidR="008F35C4">
        <w:t xml:space="preserve"> Untuk sofcopy dikirimkan </w:t>
      </w:r>
      <w:r w:rsidR="00D728D6">
        <w:t>ke dropbox Jurusan SI.</w:t>
      </w:r>
      <w:r w:rsidR="00361984">
        <w:t xml:space="preserve"> </w:t>
      </w:r>
    </w:p>
    <w:p w:rsidR="003328CC" w:rsidRDefault="00AD0A0E" w:rsidP="003C4E4E">
      <w:pPr>
        <w:tabs>
          <w:tab w:val="left" w:pos="709"/>
        </w:tabs>
        <w:jc w:val="both"/>
      </w:pPr>
      <w:r>
        <w:t xml:space="preserve"> </w:t>
      </w:r>
    </w:p>
    <w:p w:rsidR="00D728D6" w:rsidRDefault="00D728D6" w:rsidP="00D728D6">
      <w:pPr>
        <w:tabs>
          <w:tab w:val="left" w:pos="709"/>
        </w:tabs>
        <w:jc w:val="both"/>
      </w:pPr>
      <w:r>
        <w:t>Demikianlah disampaikan, atas perhatian dan kerjasamanya diucapkan terima kasih.</w:t>
      </w:r>
    </w:p>
    <w:p w:rsidR="003C4E4E" w:rsidRDefault="003C4E4E" w:rsidP="003C4E4E">
      <w:pPr>
        <w:tabs>
          <w:tab w:val="left" w:pos="709"/>
        </w:tabs>
      </w:pPr>
    </w:p>
    <w:p w:rsidR="00B74D87" w:rsidRDefault="00B74D87" w:rsidP="003C4E4E">
      <w:pPr>
        <w:tabs>
          <w:tab w:val="left" w:pos="709"/>
        </w:tabs>
      </w:pPr>
    </w:p>
    <w:p w:rsidR="00B74D87" w:rsidRDefault="00B74D87" w:rsidP="003C4E4E">
      <w:pPr>
        <w:tabs>
          <w:tab w:val="left" w:pos="709"/>
        </w:tabs>
      </w:pPr>
    </w:p>
    <w:p w:rsidR="00100600" w:rsidRDefault="000A66DE" w:rsidP="00100600">
      <w:pPr>
        <w:spacing w:line="360" w:lineRule="auto"/>
        <w:ind w:left="4500"/>
      </w:pPr>
      <w:r>
        <w:t>Ketua</w:t>
      </w:r>
    </w:p>
    <w:p w:rsidR="00100600" w:rsidRDefault="00100600" w:rsidP="00100600">
      <w:pPr>
        <w:spacing w:line="360" w:lineRule="auto"/>
        <w:ind w:left="4500"/>
      </w:pPr>
    </w:p>
    <w:p w:rsidR="00100600" w:rsidRDefault="00100600" w:rsidP="00100600">
      <w:pPr>
        <w:spacing w:line="360" w:lineRule="auto"/>
        <w:ind w:left="4500"/>
      </w:pPr>
    </w:p>
    <w:p w:rsidR="00100600" w:rsidRDefault="000A66DE" w:rsidP="00A46F21">
      <w:pPr>
        <w:ind w:left="4500"/>
        <w:rPr>
          <w:b/>
        </w:rPr>
      </w:pPr>
      <w:r>
        <w:rPr>
          <w:b/>
        </w:rPr>
        <w:t>Darwison</w:t>
      </w:r>
      <w:r w:rsidR="00100600">
        <w:rPr>
          <w:b/>
        </w:rPr>
        <w:t>, MT</w:t>
      </w:r>
    </w:p>
    <w:p w:rsidR="000A66DE" w:rsidRPr="000A66DE" w:rsidRDefault="00A46F21" w:rsidP="000A66D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hAnsi="Segoe Print" w:cs="Segoe Print"/>
          <w:b/>
          <w:sz w:val="22"/>
          <w:szCs w:val="22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="00100600">
        <w:rPr>
          <w:b/>
        </w:rPr>
        <w:t xml:space="preserve">NIP : </w:t>
      </w:r>
      <w:r w:rsidR="000A66DE" w:rsidRPr="000A66DE">
        <w:rPr>
          <w:rFonts w:cs="Segoe Print"/>
          <w:b/>
        </w:rPr>
        <w:t>196409141995121001</w:t>
      </w:r>
    </w:p>
    <w:p w:rsidR="00100600" w:rsidRDefault="00100600" w:rsidP="000A66D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b/>
        </w:rPr>
      </w:pPr>
    </w:p>
    <w:p w:rsidR="003C4E4E" w:rsidRDefault="003C4E4E" w:rsidP="003C4E4E">
      <w:pPr>
        <w:tabs>
          <w:tab w:val="left" w:pos="567"/>
        </w:tabs>
        <w:spacing w:line="360" w:lineRule="auto"/>
        <w:jc w:val="both"/>
      </w:pPr>
      <w:r>
        <w:t xml:space="preserve">Tembusan : </w:t>
      </w:r>
    </w:p>
    <w:p w:rsidR="003C4E4E" w:rsidRDefault="003C4E4E" w:rsidP="00FE3692">
      <w:pPr>
        <w:pStyle w:val="ListParagraph"/>
        <w:numPr>
          <w:ilvl w:val="0"/>
          <w:numId w:val="3"/>
        </w:numPr>
        <w:tabs>
          <w:tab w:val="left" w:pos="567"/>
        </w:tabs>
        <w:spacing w:line="360" w:lineRule="auto"/>
        <w:jc w:val="both"/>
      </w:pPr>
      <w:r>
        <w:t>Arsip</w:t>
      </w:r>
    </w:p>
    <w:sectPr w:rsidR="003C4E4E" w:rsidSect="002A0B0E">
      <w:headerReference w:type="default" r:id="rId8"/>
      <w:pgSz w:w="11900" w:h="16840"/>
      <w:pgMar w:top="1440" w:right="1440" w:bottom="1440" w:left="1440" w:header="90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171" w:rsidRDefault="001B0171" w:rsidP="007E0EB3">
      <w:r>
        <w:separator/>
      </w:r>
    </w:p>
  </w:endnote>
  <w:endnote w:type="continuationSeparator" w:id="0">
    <w:p w:rsidR="001B0171" w:rsidRDefault="001B0171" w:rsidP="007E0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171" w:rsidRDefault="001B0171" w:rsidP="007E0EB3">
      <w:r>
        <w:separator/>
      </w:r>
    </w:p>
  </w:footnote>
  <w:footnote w:type="continuationSeparator" w:id="0">
    <w:p w:rsidR="001B0171" w:rsidRDefault="001B0171" w:rsidP="007E0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75" w:type="dxa"/>
      <w:tblInd w:w="-17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38"/>
      <w:gridCol w:w="7637"/>
    </w:tblGrid>
    <w:tr w:rsidR="00EE7F9F" w:rsidTr="007C285C">
      <w:trPr>
        <w:trHeight w:val="1995"/>
      </w:trPr>
      <w:tc>
        <w:tcPr>
          <w:tcW w:w="1638" w:type="dxa"/>
          <w:vAlign w:val="center"/>
        </w:tcPr>
        <w:p w:rsidR="00EE7F9F" w:rsidRDefault="00392FCC" w:rsidP="00392FCC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5191410D" wp14:editId="4C7983DC">
                <wp:extent cx="713040" cy="847725"/>
                <wp:effectExtent l="0" t="0" r="0" b="0"/>
                <wp:docPr id="3" name="Picture 3" descr="http://www.kliksumbar.com/foto_berita/medium_96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kliksumbar.com/foto_berita/medium_96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6222" cy="887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37" w:type="dxa"/>
        </w:tcPr>
        <w:p w:rsidR="00EE7F9F" w:rsidRPr="007947FF" w:rsidRDefault="00EE7F9F">
          <w:pPr>
            <w:pStyle w:val="Header"/>
            <w:rPr>
              <w:rFonts w:ascii="Times New Roman" w:hAnsi="Times New Roman" w:cs="Times New Roman"/>
              <w:sz w:val="28"/>
            </w:rPr>
          </w:pPr>
          <w:r w:rsidRPr="007947FF">
            <w:rPr>
              <w:rFonts w:ascii="Times New Roman" w:hAnsi="Times New Roman" w:cs="Times New Roman"/>
              <w:sz w:val="28"/>
            </w:rPr>
            <w:t>KEMENTRIAN PENDIDIKAN NASIONAL</w:t>
          </w:r>
        </w:p>
        <w:p w:rsidR="00E8118D" w:rsidRPr="007947FF" w:rsidRDefault="00E8118D" w:rsidP="00EE7F9F">
          <w:pPr>
            <w:pStyle w:val="Header"/>
            <w:rPr>
              <w:rFonts w:ascii="Times New Roman" w:hAnsi="Times New Roman" w:cs="Times New Roman"/>
              <w:spacing w:val="60"/>
              <w:sz w:val="28"/>
            </w:rPr>
          </w:pPr>
          <w:r w:rsidRPr="007947FF">
            <w:rPr>
              <w:rFonts w:ascii="Times New Roman" w:hAnsi="Times New Roman" w:cs="Times New Roman"/>
              <w:spacing w:val="60"/>
              <w:sz w:val="28"/>
            </w:rPr>
            <w:t xml:space="preserve">UNIVERSITAS ANDALAS </w:t>
          </w:r>
        </w:p>
        <w:p w:rsidR="00EE7F9F" w:rsidRPr="007947FF" w:rsidRDefault="00E8118D" w:rsidP="00EE7F9F">
          <w:pPr>
            <w:pStyle w:val="Header"/>
            <w:rPr>
              <w:rFonts w:ascii="Times New Roman" w:hAnsi="Times New Roman" w:cs="Times New Roman"/>
              <w:sz w:val="28"/>
            </w:rPr>
          </w:pPr>
          <w:r w:rsidRPr="007947FF">
            <w:rPr>
              <w:rFonts w:ascii="Times New Roman" w:hAnsi="Times New Roman" w:cs="Times New Roman"/>
              <w:sz w:val="28"/>
            </w:rPr>
            <w:t>FAKULTAS TEKNOLOGI INFORMASI</w:t>
          </w:r>
        </w:p>
        <w:p w:rsidR="00EE7F9F" w:rsidRPr="007947FF" w:rsidRDefault="00F065F5">
          <w:pPr>
            <w:pStyle w:val="Header"/>
            <w:rPr>
              <w:rFonts w:ascii="Times New Roman" w:hAnsi="Times New Roman" w:cs="Times New Roman"/>
              <w:sz w:val="36"/>
            </w:rPr>
          </w:pPr>
          <w:r>
            <w:rPr>
              <w:rFonts w:ascii="Times New Roman" w:hAnsi="Times New Roman" w:cs="Times New Roman"/>
              <w:color w:val="1F497D" w:themeColor="text2"/>
              <w:sz w:val="36"/>
            </w:rPr>
            <w:t>JURUSAN</w:t>
          </w:r>
          <w:r w:rsidR="0001344C" w:rsidRPr="007947FF">
            <w:rPr>
              <w:rFonts w:ascii="Times New Roman" w:hAnsi="Times New Roman" w:cs="Times New Roman"/>
              <w:color w:val="1F497D" w:themeColor="text2"/>
              <w:sz w:val="36"/>
            </w:rPr>
            <w:t xml:space="preserve"> SISTEM INFORMASI</w:t>
          </w:r>
        </w:p>
        <w:p w:rsidR="00EE7F9F" w:rsidRPr="00E00DCA" w:rsidRDefault="00EE7F9F" w:rsidP="00964BC0">
          <w:pPr>
            <w:pStyle w:val="Header"/>
            <w:spacing w:line="276" w:lineRule="auto"/>
            <w:rPr>
              <w:rFonts w:ascii="Times New Roman" w:hAnsi="Times New Roman" w:cs="Times New Roman"/>
            </w:rPr>
          </w:pPr>
          <w:r w:rsidRPr="00E00DCA">
            <w:rPr>
              <w:rFonts w:ascii="Times New Roman" w:hAnsi="Times New Roman" w:cs="Times New Roman"/>
            </w:rPr>
            <w:t xml:space="preserve">Kampus </w:t>
          </w:r>
          <w:r w:rsidR="0001344C">
            <w:rPr>
              <w:rFonts w:ascii="Times New Roman" w:hAnsi="Times New Roman" w:cs="Times New Roman"/>
            </w:rPr>
            <w:t>Universitas Andalas,</w:t>
          </w:r>
          <w:r w:rsidRPr="00E00DCA">
            <w:rPr>
              <w:rFonts w:ascii="Times New Roman" w:hAnsi="Times New Roman" w:cs="Times New Roman"/>
            </w:rPr>
            <w:t xml:space="preserve"> Limau Manis, </w:t>
          </w:r>
          <w:r w:rsidR="00964BC0">
            <w:rPr>
              <w:rFonts w:ascii="Times New Roman" w:hAnsi="Times New Roman" w:cs="Times New Roman"/>
            </w:rPr>
            <w:t>Padang</w:t>
          </w:r>
          <w:r w:rsidR="0024725F">
            <w:rPr>
              <w:rFonts w:ascii="Times New Roman" w:hAnsi="Times New Roman" w:cs="Times New Roman"/>
            </w:rPr>
            <w:t>, Kode Pos</w:t>
          </w:r>
          <w:r w:rsidRPr="00E00DCA">
            <w:rPr>
              <w:rFonts w:ascii="Times New Roman" w:hAnsi="Times New Roman" w:cs="Times New Roman"/>
            </w:rPr>
            <w:t xml:space="preserve"> 25163</w:t>
          </w:r>
        </w:p>
        <w:p w:rsidR="00EE7F9F" w:rsidRPr="00964BC0" w:rsidRDefault="00EE7F9F" w:rsidP="00964BC0">
          <w:pPr>
            <w:pStyle w:val="Header"/>
            <w:spacing w:line="276" w:lineRule="auto"/>
            <w:rPr>
              <w:i/>
            </w:rPr>
          </w:pPr>
          <w:r w:rsidRPr="00964BC0">
            <w:rPr>
              <w:rFonts w:ascii="Times New Roman" w:hAnsi="Times New Roman" w:cs="Times New Roman"/>
              <w:i/>
              <w:sz w:val="22"/>
            </w:rPr>
            <w:t>Telp: 0751-9824667 website: http://</w:t>
          </w:r>
          <w:r w:rsidR="00E8118D">
            <w:rPr>
              <w:rFonts w:ascii="Times New Roman" w:hAnsi="Times New Roman" w:cs="Times New Roman"/>
              <w:i/>
              <w:sz w:val="22"/>
            </w:rPr>
            <w:t>si.</w:t>
          </w:r>
          <w:r w:rsidRPr="00964BC0">
            <w:rPr>
              <w:rFonts w:ascii="Times New Roman" w:hAnsi="Times New Roman" w:cs="Times New Roman"/>
              <w:i/>
              <w:sz w:val="22"/>
            </w:rPr>
            <w:t>fti.unand.ac.id</w:t>
          </w:r>
        </w:p>
      </w:tc>
    </w:tr>
  </w:tbl>
  <w:p w:rsidR="007E0EB3" w:rsidRDefault="007E0E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36DE3"/>
    <w:multiLevelType w:val="hybridMultilevel"/>
    <w:tmpl w:val="2B4C6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B0393"/>
    <w:multiLevelType w:val="hybridMultilevel"/>
    <w:tmpl w:val="F26E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50303"/>
    <w:multiLevelType w:val="hybridMultilevel"/>
    <w:tmpl w:val="DAD0E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A96B74"/>
    <w:multiLevelType w:val="hybridMultilevel"/>
    <w:tmpl w:val="704EC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274D05"/>
    <w:multiLevelType w:val="hybridMultilevel"/>
    <w:tmpl w:val="D31EB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903A22"/>
    <w:multiLevelType w:val="hybridMultilevel"/>
    <w:tmpl w:val="2B4C6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E4E"/>
    <w:rsid w:val="000110C4"/>
    <w:rsid w:val="0001344C"/>
    <w:rsid w:val="00040692"/>
    <w:rsid w:val="00067EA1"/>
    <w:rsid w:val="00073395"/>
    <w:rsid w:val="00094FE5"/>
    <w:rsid w:val="00096EB7"/>
    <w:rsid w:val="000A66DE"/>
    <w:rsid w:val="00100600"/>
    <w:rsid w:val="00126A2F"/>
    <w:rsid w:val="00126F1F"/>
    <w:rsid w:val="00130F39"/>
    <w:rsid w:val="001349BD"/>
    <w:rsid w:val="0018450D"/>
    <w:rsid w:val="001B0171"/>
    <w:rsid w:val="0024725F"/>
    <w:rsid w:val="002526A6"/>
    <w:rsid w:val="0025773B"/>
    <w:rsid w:val="00287F53"/>
    <w:rsid w:val="00296FED"/>
    <w:rsid w:val="002A0B0E"/>
    <w:rsid w:val="002A619B"/>
    <w:rsid w:val="002B5E5B"/>
    <w:rsid w:val="002D48A8"/>
    <w:rsid w:val="002F13E0"/>
    <w:rsid w:val="00301B83"/>
    <w:rsid w:val="003328CC"/>
    <w:rsid w:val="00333550"/>
    <w:rsid w:val="00361984"/>
    <w:rsid w:val="0038468D"/>
    <w:rsid w:val="00392FCC"/>
    <w:rsid w:val="003B7773"/>
    <w:rsid w:val="003C4E4E"/>
    <w:rsid w:val="003C6448"/>
    <w:rsid w:val="003C6A81"/>
    <w:rsid w:val="003E107B"/>
    <w:rsid w:val="0040096B"/>
    <w:rsid w:val="00404C16"/>
    <w:rsid w:val="00534E47"/>
    <w:rsid w:val="00561AE9"/>
    <w:rsid w:val="00565791"/>
    <w:rsid w:val="005B6A7A"/>
    <w:rsid w:val="005D055F"/>
    <w:rsid w:val="005D22BC"/>
    <w:rsid w:val="005E459D"/>
    <w:rsid w:val="005E7D95"/>
    <w:rsid w:val="006151EE"/>
    <w:rsid w:val="00625A66"/>
    <w:rsid w:val="006335E0"/>
    <w:rsid w:val="00655516"/>
    <w:rsid w:val="006564FB"/>
    <w:rsid w:val="00674C0B"/>
    <w:rsid w:val="006B77B6"/>
    <w:rsid w:val="006E40E5"/>
    <w:rsid w:val="0071182A"/>
    <w:rsid w:val="00745541"/>
    <w:rsid w:val="007947FF"/>
    <w:rsid w:val="007C285C"/>
    <w:rsid w:val="007C2E8C"/>
    <w:rsid w:val="007D1AF3"/>
    <w:rsid w:val="007D7956"/>
    <w:rsid w:val="007E0EB3"/>
    <w:rsid w:val="007F3EC3"/>
    <w:rsid w:val="00802A84"/>
    <w:rsid w:val="00846C1E"/>
    <w:rsid w:val="008C4C7F"/>
    <w:rsid w:val="008D6DE7"/>
    <w:rsid w:val="008E10AC"/>
    <w:rsid w:val="008E6AD5"/>
    <w:rsid w:val="008F0B34"/>
    <w:rsid w:val="008F35C4"/>
    <w:rsid w:val="00913834"/>
    <w:rsid w:val="00955690"/>
    <w:rsid w:val="00964BC0"/>
    <w:rsid w:val="009A2551"/>
    <w:rsid w:val="009A31C3"/>
    <w:rsid w:val="009C4145"/>
    <w:rsid w:val="009E1A33"/>
    <w:rsid w:val="00A46F21"/>
    <w:rsid w:val="00A50096"/>
    <w:rsid w:val="00AB6409"/>
    <w:rsid w:val="00AD0A0E"/>
    <w:rsid w:val="00B03D8E"/>
    <w:rsid w:val="00B74D87"/>
    <w:rsid w:val="00B90941"/>
    <w:rsid w:val="00BC4C40"/>
    <w:rsid w:val="00C519D6"/>
    <w:rsid w:val="00C646CD"/>
    <w:rsid w:val="00C65FEB"/>
    <w:rsid w:val="00D70FE1"/>
    <w:rsid w:val="00D728D6"/>
    <w:rsid w:val="00DA3DEE"/>
    <w:rsid w:val="00DB078B"/>
    <w:rsid w:val="00DC4B95"/>
    <w:rsid w:val="00DD3CBC"/>
    <w:rsid w:val="00E00DCA"/>
    <w:rsid w:val="00E13E9C"/>
    <w:rsid w:val="00E156C1"/>
    <w:rsid w:val="00E25727"/>
    <w:rsid w:val="00E8118D"/>
    <w:rsid w:val="00EC5B41"/>
    <w:rsid w:val="00ED49A0"/>
    <w:rsid w:val="00EE2C85"/>
    <w:rsid w:val="00EE7F9F"/>
    <w:rsid w:val="00EF4E10"/>
    <w:rsid w:val="00F01A61"/>
    <w:rsid w:val="00F065F5"/>
    <w:rsid w:val="00F25442"/>
    <w:rsid w:val="00F2737D"/>
    <w:rsid w:val="00F83B15"/>
    <w:rsid w:val="00F90DA3"/>
    <w:rsid w:val="00FB1DFC"/>
    <w:rsid w:val="00FC0793"/>
    <w:rsid w:val="00FE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E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E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EB3"/>
  </w:style>
  <w:style w:type="paragraph" w:styleId="Footer">
    <w:name w:val="footer"/>
    <w:basedOn w:val="Normal"/>
    <w:link w:val="FooterChar"/>
    <w:uiPriority w:val="99"/>
    <w:unhideWhenUsed/>
    <w:rsid w:val="007E0E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EB3"/>
  </w:style>
  <w:style w:type="paragraph" w:styleId="BalloonText">
    <w:name w:val="Balloon Text"/>
    <w:basedOn w:val="Normal"/>
    <w:link w:val="BalloonTextChar"/>
    <w:uiPriority w:val="99"/>
    <w:semiHidden/>
    <w:unhideWhenUsed/>
    <w:rsid w:val="00EE7F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F9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E7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E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E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E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EB3"/>
  </w:style>
  <w:style w:type="paragraph" w:styleId="Footer">
    <w:name w:val="footer"/>
    <w:basedOn w:val="Normal"/>
    <w:link w:val="FooterChar"/>
    <w:uiPriority w:val="99"/>
    <w:unhideWhenUsed/>
    <w:rsid w:val="007E0E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EB3"/>
  </w:style>
  <w:style w:type="paragraph" w:styleId="BalloonText">
    <w:name w:val="Balloon Text"/>
    <w:basedOn w:val="Normal"/>
    <w:link w:val="BalloonTextChar"/>
    <w:uiPriority w:val="99"/>
    <w:semiHidden/>
    <w:unhideWhenUsed/>
    <w:rsid w:val="00EE7F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F9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E7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E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oudStorage\Dropbox\Admistrasi%20SI\Surat\Template%20Surat\Kop%20Surat%20Jurusan%20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Kop Surat Jurusan SI.dotx</Template>
  <TotalTime>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Andalas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Husnil Kamil</dc:creator>
  <cp:lastModifiedBy>SI-office-02</cp:lastModifiedBy>
  <cp:revision>2</cp:revision>
  <cp:lastPrinted>2015-01-21T08:33:00Z</cp:lastPrinted>
  <dcterms:created xsi:type="dcterms:W3CDTF">2015-01-21T08:37:00Z</dcterms:created>
  <dcterms:modified xsi:type="dcterms:W3CDTF">2015-01-21T08:37:00Z</dcterms:modified>
</cp:coreProperties>
</file>
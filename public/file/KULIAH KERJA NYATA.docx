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EB3" w:rsidRDefault="006E40E5" w:rsidP="00094FE5">
      <w:pPr>
        <w:tabs>
          <w:tab w:val="left" w:pos="1260"/>
          <w:tab w:val="left" w:pos="6096"/>
        </w:tabs>
      </w:pPr>
      <w:r>
        <w:t>Nomor</w:t>
      </w:r>
      <w:r>
        <w:tab/>
        <w:t>:</w:t>
      </w:r>
      <w:r w:rsidR="003C4E4E">
        <w:t xml:space="preserve"> </w:t>
      </w:r>
      <w:r w:rsidR="003E1375">
        <w:t>150</w:t>
      </w:r>
      <w:r w:rsidR="002B5E5B">
        <w:t>/UN.16.15.5.2/</w:t>
      </w:r>
      <w:r w:rsidR="001349BD">
        <w:t>K</w:t>
      </w:r>
      <w:r w:rsidR="003E1375">
        <w:t>M</w:t>
      </w:r>
      <w:r w:rsidR="00B74D87">
        <w:t>/201</w:t>
      </w:r>
      <w:r w:rsidR="008E6AD5">
        <w:t>5</w:t>
      </w:r>
      <w:r w:rsidR="002A0B0E">
        <w:tab/>
      </w:r>
      <w:r w:rsidR="00D64DDB">
        <w:t xml:space="preserve">      </w:t>
      </w:r>
      <w:r w:rsidR="00DA3DEE">
        <w:t xml:space="preserve">Padang, </w:t>
      </w:r>
      <w:r w:rsidR="003E1375">
        <w:t>17 Maret 2015</w:t>
      </w:r>
    </w:p>
    <w:p w:rsidR="006E40E5" w:rsidRDefault="006E40E5" w:rsidP="006E40E5">
      <w:pPr>
        <w:tabs>
          <w:tab w:val="left" w:pos="1260"/>
        </w:tabs>
      </w:pPr>
      <w:r>
        <w:t>Lampiran</w:t>
      </w:r>
      <w:r>
        <w:tab/>
        <w:t>:</w:t>
      </w:r>
      <w:r w:rsidR="000A66DE">
        <w:t xml:space="preserve"> </w:t>
      </w:r>
      <w:r w:rsidR="00134179">
        <w:t>1 (satu) berkas</w:t>
      </w:r>
    </w:p>
    <w:p w:rsidR="006E40E5" w:rsidRDefault="006E40E5" w:rsidP="0071182A">
      <w:pPr>
        <w:tabs>
          <w:tab w:val="left" w:pos="1260"/>
        </w:tabs>
        <w:ind w:left="1418" w:hanging="1418"/>
        <w:rPr>
          <w:b/>
          <w:u w:val="single"/>
        </w:rPr>
      </w:pPr>
      <w:r>
        <w:t>Hal</w:t>
      </w:r>
      <w:r>
        <w:tab/>
        <w:t xml:space="preserve">: </w:t>
      </w:r>
      <w:r w:rsidR="00333550">
        <w:t xml:space="preserve"> </w:t>
      </w:r>
      <w:r w:rsidR="00134179">
        <w:rPr>
          <w:b/>
          <w:u w:val="single"/>
        </w:rPr>
        <w:t>Kuliah Kerja Nyata (KKN)</w:t>
      </w:r>
    </w:p>
    <w:p w:rsidR="00A46F21" w:rsidRPr="00F53D40" w:rsidRDefault="00A46F21" w:rsidP="006E40E5">
      <w:pPr>
        <w:tabs>
          <w:tab w:val="left" w:pos="1260"/>
        </w:tabs>
        <w:rPr>
          <w:sz w:val="16"/>
        </w:rPr>
      </w:pPr>
    </w:p>
    <w:p w:rsidR="006E40E5" w:rsidRDefault="003C4E4E" w:rsidP="006E40E5">
      <w:pPr>
        <w:tabs>
          <w:tab w:val="left" w:pos="1260"/>
        </w:tabs>
      </w:pPr>
      <w:r>
        <w:t>Kepada,</w:t>
      </w:r>
      <w:bookmarkStart w:id="0" w:name="_GoBack"/>
      <w:bookmarkEnd w:id="0"/>
    </w:p>
    <w:p w:rsidR="00D64DDB" w:rsidRDefault="002526A6" w:rsidP="006E40E5">
      <w:pPr>
        <w:tabs>
          <w:tab w:val="left" w:pos="1260"/>
        </w:tabs>
      </w:pPr>
      <w:r>
        <w:t xml:space="preserve">Yth. </w:t>
      </w:r>
      <w:r w:rsidR="00134179">
        <w:t>Ketua Kuliah Kerja Nyata (KKN)</w:t>
      </w:r>
      <w:r w:rsidR="00B47786">
        <w:t xml:space="preserve"> </w:t>
      </w:r>
    </w:p>
    <w:p w:rsidR="003C4E4E" w:rsidRDefault="00134179" w:rsidP="006E40E5">
      <w:pPr>
        <w:tabs>
          <w:tab w:val="left" w:pos="1260"/>
        </w:tabs>
      </w:pPr>
      <w:r>
        <w:t>Universitas Andalas</w:t>
      </w:r>
    </w:p>
    <w:p w:rsidR="003C4E4E" w:rsidRDefault="003C4E4E" w:rsidP="006E40E5">
      <w:pPr>
        <w:tabs>
          <w:tab w:val="left" w:pos="1260"/>
        </w:tabs>
      </w:pPr>
      <w:r>
        <w:t xml:space="preserve">Di </w:t>
      </w:r>
    </w:p>
    <w:p w:rsidR="003C4E4E" w:rsidRDefault="00404C16" w:rsidP="00404C16">
      <w:pPr>
        <w:tabs>
          <w:tab w:val="left" w:pos="567"/>
        </w:tabs>
      </w:pPr>
      <w:r>
        <w:tab/>
      </w:r>
      <w:r w:rsidR="003C4E4E">
        <w:t>Tempat</w:t>
      </w:r>
    </w:p>
    <w:p w:rsidR="003C4E4E" w:rsidRPr="00F53D40" w:rsidRDefault="003C4E4E" w:rsidP="003C4E4E">
      <w:pPr>
        <w:tabs>
          <w:tab w:val="left" w:pos="709"/>
        </w:tabs>
        <w:rPr>
          <w:sz w:val="16"/>
        </w:rPr>
      </w:pPr>
    </w:p>
    <w:p w:rsidR="00B47786" w:rsidRDefault="00B47786" w:rsidP="008E6AD5">
      <w:pPr>
        <w:jc w:val="both"/>
      </w:pPr>
      <w:r>
        <w:t>Ya</w:t>
      </w:r>
      <w:r w:rsidR="00134179">
        <w:t>ng bertanda tangan dibawah ini, m</w:t>
      </w:r>
      <w:r>
        <w:t>enerangkan bahwa :</w:t>
      </w:r>
    </w:p>
    <w:p w:rsidR="00923215" w:rsidRPr="007A2C3B" w:rsidRDefault="00923215" w:rsidP="008E6AD5">
      <w:pPr>
        <w:jc w:val="both"/>
        <w:rPr>
          <w:sz w:val="14"/>
        </w:rPr>
      </w:pPr>
    </w:p>
    <w:p w:rsidR="00134179" w:rsidRDefault="00134179" w:rsidP="00134179">
      <w:pPr>
        <w:ind w:firstLine="720"/>
        <w:jc w:val="both"/>
      </w:pPr>
      <w:r>
        <w:t>Nama</w:t>
      </w:r>
      <w:r>
        <w:tab/>
      </w:r>
      <w:r>
        <w:tab/>
      </w:r>
      <w:r>
        <w:tab/>
        <w:t>: Muhammad Fajri</w:t>
      </w:r>
    </w:p>
    <w:p w:rsidR="00134179" w:rsidRDefault="00134179" w:rsidP="00134179">
      <w:pPr>
        <w:ind w:firstLine="720"/>
        <w:jc w:val="both"/>
      </w:pPr>
      <w:r>
        <w:t>NIM</w:t>
      </w:r>
      <w:r>
        <w:tab/>
      </w:r>
      <w:r>
        <w:tab/>
      </w:r>
      <w:r>
        <w:tab/>
        <w:t>: 1210963012</w:t>
      </w:r>
    </w:p>
    <w:p w:rsidR="00134179" w:rsidRDefault="00134179" w:rsidP="00134179">
      <w:pPr>
        <w:ind w:firstLine="720"/>
        <w:jc w:val="both"/>
      </w:pPr>
    </w:p>
    <w:p w:rsidR="00134179" w:rsidRPr="00134179" w:rsidRDefault="00795CC6" w:rsidP="008E6AD5">
      <w:pPr>
        <w:jc w:val="both"/>
      </w:pPr>
      <w:r>
        <w:t xml:space="preserve">Adalah mahasiswa Jurusan Sistem Informasi Fakultas Teknologi Informasi – UNAND yang sudah </w:t>
      </w:r>
      <w:r w:rsidR="00134179">
        <w:t>memenuhi persyaratan jumlah SKS minimal untuk mengikuti KKN TA 2014/2015 ( Transkrip dan KRS terlampir)</w:t>
      </w:r>
      <w:r>
        <w:t>.</w:t>
      </w:r>
    </w:p>
    <w:p w:rsidR="00B47786" w:rsidRPr="007A2C3B" w:rsidRDefault="00B47786" w:rsidP="008E6AD5">
      <w:pPr>
        <w:jc w:val="both"/>
        <w:rPr>
          <w:sz w:val="12"/>
        </w:rPr>
      </w:pPr>
    </w:p>
    <w:p w:rsidR="00B47786" w:rsidRPr="00B47786" w:rsidRDefault="00134179" w:rsidP="008E6AD5">
      <w:pPr>
        <w:jc w:val="both"/>
      </w:pPr>
      <w:r>
        <w:t xml:space="preserve">Demikian disampaikan, atas perhatian dan kerjasamanya diucapkan terima kasih. </w:t>
      </w:r>
    </w:p>
    <w:p w:rsidR="00B74D87" w:rsidRDefault="00B74D87" w:rsidP="003C4E4E">
      <w:pPr>
        <w:tabs>
          <w:tab w:val="left" w:pos="709"/>
        </w:tabs>
      </w:pPr>
    </w:p>
    <w:p w:rsidR="00100600" w:rsidRDefault="003E1375" w:rsidP="00100600">
      <w:pPr>
        <w:spacing w:line="360" w:lineRule="auto"/>
        <w:ind w:left="4500"/>
      </w:pPr>
      <w:r>
        <w:t>Sekretaris,</w:t>
      </w:r>
    </w:p>
    <w:p w:rsidR="003E1375" w:rsidRDefault="003E1375" w:rsidP="00100600">
      <w:pPr>
        <w:spacing w:line="360" w:lineRule="auto"/>
        <w:ind w:left="4500"/>
      </w:pPr>
    </w:p>
    <w:p w:rsidR="00100600" w:rsidRDefault="00100600" w:rsidP="00100600">
      <w:pPr>
        <w:spacing w:line="360" w:lineRule="auto"/>
        <w:ind w:left="4500"/>
      </w:pPr>
    </w:p>
    <w:p w:rsidR="00100600" w:rsidRDefault="00100600" w:rsidP="00100600">
      <w:pPr>
        <w:spacing w:line="360" w:lineRule="auto"/>
        <w:ind w:left="4500"/>
      </w:pPr>
    </w:p>
    <w:p w:rsidR="00100600" w:rsidRDefault="003E1375" w:rsidP="00A46F21">
      <w:pPr>
        <w:ind w:left="4500"/>
        <w:rPr>
          <w:b/>
        </w:rPr>
      </w:pPr>
      <w:r>
        <w:rPr>
          <w:b/>
        </w:rPr>
        <w:t>Hasdi Putra</w:t>
      </w:r>
      <w:r w:rsidR="00100600">
        <w:rPr>
          <w:b/>
        </w:rPr>
        <w:t>, MT</w:t>
      </w:r>
    </w:p>
    <w:p w:rsidR="000A66DE" w:rsidRPr="000A66DE" w:rsidRDefault="00A46F21" w:rsidP="000A66D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Segoe Print" w:hAnsi="Segoe Print" w:cs="Segoe Print"/>
          <w:b/>
          <w:sz w:val="22"/>
          <w:szCs w:val="22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 w:rsidR="00100600">
        <w:rPr>
          <w:b/>
        </w:rPr>
        <w:t xml:space="preserve">NIP : </w:t>
      </w:r>
      <w:r w:rsidR="000A66DE" w:rsidRPr="000A66DE">
        <w:rPr>
          <w:rFonts w:cs="Segoe Print"/>
          <w:b/>
        </w:rPr>
        <w:t>19</w:t>
      </w:r>
      <w:r w:rsidR="003E1375">
        <w:rPr>
          <w:rFonts w:cs="Segoe Print"/>
          <w:b/>
        </w:rPr>
        <w:t>8307272008121003</w:t>
      </w:r>
    </w:p>
    <w:p w:rsidR="00100600" w:rsidRDefault="00100600" w:rsidP="000A66D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b/>
        </w:rPr>
      </w:pPr>
    </w:p>
    <w:p w:rsidR="003C4E4E" w:rsidRDefault="003C4E4E" w:rsidP="003C4E4E">
      <w:pPr>
        <w:tabs>
          <w:tab w:val="left" w:pos="567"/>
        </w:tabs>
        <w:spacing w:line="360" w:lineRule="auto"/>
        <w:jc w:val="both"/>
      </w:pPr>
      <w:r>
        <w:t xml:space="preserve">Tembusan : </w:t>
      </w:r>
    </w:p>
    <w:p w:rsidR="003C4E4E" w:rsidRDefault="003C4E4E" w:rsidP="00FE3692">
      <w:pPr>
        <w:pStyle w:val="ListParagraph"/>
        <w:numPr>
          <w:ilvl w:val="0"/>
          <w:numId w:val="3"/>
        </w:numPr>
        <w:tabs>
          <w:tab w:val="left" w:pos="567"/>
        </w:tabs>
        <w:spacing w:line="360" w:lineRule="auto"/>
        <w:jc w:val="both"/>
      </w:pPr>
      <w:r>
        <w:t>Arsip</w:t>
      </w:r>
    </w:p>
    <w:sectPr w:rsidR="003C4E4E" w:rsidSect="002A0B0E">
      <w:headerReference w:type="default" r:id="rId8"/>
      <w:pgSz w:w="11900" w:h="16840"/>
      <w:pgMar w:top="1440" w:right="1440" w:bottom="1440" w:left="1440" w:header="90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6CF" w:rsidRDefault="009256CF" w:rsidP="007E0EB3">
      <w:r>
        <w:separator/>
      </w:r>
    </w:p>
  </w:endnote>
  <w:endnote w:type="continuationSeparator" w:id="0">
    <w:p w:rsidR="009256CF" w:rsidRDefault="009256CF" w:rsidP="007E0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6CF" w:rsidRDefault="009256CF" w:rsidP="007E0EB3">
      <w:r>
        <w:separator/>
      </w:r>
    </w:p>
  </w:footnote>
  <w:footnote w:type="continuationSeparator" w:id="0">
    <w:p w:rsidR="009256CF" w:rsidRDefault="009256CF" w:rsidP="007E0E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275" w:type="dxa"/>
      <w:tblInd w:w="-176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38"/>
      <w:gridCol w:w="7637"/>
    </w:tblGrid>
    <w:tr w:rsidR="00EE7F9F" w:rsidTr="007C285C">
      <w:trPr>
        <w:trHeight w:val="1995"/>
      </w:trPr>
      <w:tc>
        <w:tcPr>
          <w:tcW w:w="1638" w:type="dxa"/>
          <w:vAlign w:val="center"/>
        </w:tcPr>
        <w:p w:rsidR="00EE7F9F" w:rsidRDefault="00392FCC" w:rsidP="00392FCC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5191410D" wp14:editId="4C7983DC">
                <wp:extent cx="713040" cy="847725"/>
                <wp:effectExtent l="0" t="0" r="0" b="0"/>
                <wp:docPr id="3" name="Picture 3" descr="http://www.kliksumbar.com/foto_berita/medium_96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kliksumbar.com/foto_berita/medium_96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6222" cy="8871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37" w:type="dxa"/>
        </w:tcPr>
        <w:p w:rsidR="00EE7F9F" w:rsidRPr="007947FF" w:rsidRDefault="00EE7F9F">
          <w:pPr>
            <w:pStyle w:val="Header"/>
            <w:rPr>
              <w:rFonts w:ascii="Times New Roman" w:hAnsi="Times New Roman" w:cs="Times New Roman"/>
              <w:sz w:val="28"/>
            </w:rPr>
          </w:pPr>
          <w:r w:rsidRPr="007947FF">
            <w:rPr>
              <w:rFonts w:ascii="Times New Roman" w:hAnsi="Times New Roman" w:cs="Times New Roman"/>
              <w:sz w:val="28"/>
            </w:rPr>
            <w:t>KEMENTRIAN PENDIDIKAN NASIONAL</w:t>
          </w:r>
        </w:p>
        <w:p w:rsidR="00E8118D" w:rsidRPr="007947FF" w:rsidRDefault="00E8118D" w:rsidP="00EE7F9F">
          <w:pPr>
            <w:pStyle w:val="Header"/>
            <w:rPr>
              <w:rFonts w:ascii="Times New Roman" w:hAnsi="Times New Roman" w:cs="Times New Roman"/>
              <w:spacing w:val="60"/>
              <w:sz w:val="28"/>
            </w:rPr>
          </w:pPr>
          <w:r w:rsidRPr="007947FF">
            <w:rPr>
              <w:rFonts w:ascii="Times New Roman" w:hAnsi="Times New Roman" w:cs="Times New Roman"/>
              <w:spacing w:val="60"/>
              <w:sz w:val="28"/>
            </w:rPr>
            <w:t xml:space="preserve">UNIVERSITAS ANDALAS </w:t>
          </w:r>
        </w:p>
        <w:p w:rsidR="00EE7F9F" w:rsidRPr="007947FF" w:rsidRDefault="00E8118D" w:rsidP="00EE7F9F">
          <w:pPr>
            <w:pStyle w:val="Header"/>
            <w:rPr>
              <w:rFonts w:ascii="Times New Roman" w:hAnsi="Times New Roman" w:cs="Times New Roman"/>
              <w:sz w:val="28"/>
            </w:rPr>
          </w:pPr>
          <w:r w:rsidRPr="007947FF">
            <w:rPr>
              <w:rFonts w:ascii="Times New Roman" w:hAnsi="Times New Roman" w:cs="Times New Roman"/>
              <w:sz w:val="28"/>
            </w:rPr>
            <w:t>FAKULTAS TEKNOLOGI INFORMASI</w:t>
          </w:r>
        </w:p>
        <w:p w:rsidR="00EE7F9F" w:rsidRPr="007947FF" w:rsidRDefault="00F065F5">
          <w:pPr>
            <w:pStyle w:val="Header"/>
            <w:rPr>
              <w:rFonts w:ascii="Times New Roman" w:hAnsi="Times New Roman" w:cs="Times New Roman"/>
              <w:sz w:val="36"/>
            </w:rPr>
          </w:pPr>
          <w:r>
            <w:rPr>
              <w:rFonts w:ascii="Times New Roman" w:hAnsi="Times New Roman" w:cs="Times New Roman"/>
              <w:color w:val="1F497D" w:themeColor="text2"/>
              <w:sz w:val="36"/>
            </w:rPr>
            <w:t>JURUSAN</w:t>
          </w:r>
          <w:r w:rsidR="0001344C" w:rsidRPr="007947FF">
            <w:rPr>
              <w:rFonts w:ascii="Times New Roman" w:hAnsi="Times New Roman" w:cs="Times New Roman"/>
              <w:color w:val="1F497D" w:themeColor="text2"/>
              <w:sz w:val="36"/>
            </w:rPr>
            <w:t xml:space="preserve"> SISTEM INFORMASI</w:t>
          </w:r>
        </w:p>
        <w:p w:rsidR="00EE7F9F" w:rsidRPr="00E00DCA" w:rsidRDefault="00EE7F9F" w:rsidP="00964BC0">
          <w:pPr>
            <w:pStyle w:val="Header"/>
            <w:spacing w:line="276" w:lineRule="auto"/>
            <w:rPr>
              <w:rFonts w:ascii="Times New Roman" w:hAnsi="Times New Roman" w:cs="Times New Roman"/>
            </w:rPr>
          </w:pPr>
          <w:r w:rsidRPr="00E00DCA">
            <w:rPr>
              <w:rFonts w:ascii="Times New Roman" w:hAnsi="Times New Roman" w:cs="Times New Roman"/>
            </w:rPr>
            <w:t xml:space="preserve">Kampus </w:t>
          </w:r>
          <w:r w:rsidR="0001344C">
            <w:rPr>
              <w:rFonts w:ascii="Times New Roman" w:hAnsi="Times New Roman" w:cs="Times New Roman"/>
            </w:rPr>
            <w:t>Universitas Andalas,</w:t>
          </w:r>
          <w:r w:rsidRPr="00E00DCA">
            <w:rPr>
              <w:rFonts w:ascii="Times New Roman" w:hAnsi="Times New Roman" w:cs="Times New Roman"/>
            </w:rPr>
            <w:t xml:space="preserve"> Limau Manis, </w:t>
          </w:r>
          <w:r w:rsidR="00964BC0">
            <w:rPr>
              <w:rFonts w:ascii="Times New Roman" w:hAnsi="Times New Roman" w:cs="Times New Roman"/>
            </w:rPr>
            <w:t>Padang</w:t>
          </w:r>
          <w:r w:rsidR="0024725F">
            <w:rPr>
              <w:rFonts w:ascii="Times New Roman" w:hAnsi="Times New Roman" w:cs="Times New Roman"/>
            </w:rPr>
            <w:t>, Kode Pos</w:t>
          </w:r>
          <w:r w:rsidRPr="00E00DCA">
            <w:rPr>
              <w:rFonts w:ascii="Times New Roman" w:hAnsi="Times New Roman" w:cs="Times New Roman"/>
            </w:rPr>
            <w:t xml:space="preserve"> 25163</w:t>
          </w:r>
        </w:p>
        <w:p w:rsidR="00EE7F9F" w:rsidRPr="00964BC0" w:rsidRDefault="00EE7F9F" w:rsidP="00964BC0">
          <w:pPr>
            <w:pStyle w:val="Header"/>
            <w:spacing w:line="276" w:lineRule="auto"/>
            <w:rPr>
              <w:i/>
            </w:rPr>
          </w:pPr>
          <w:r w:rsidRPr="00964BC0">
            <w:rPr>
              <w:rFonts w:ascii="Times New Roman" w:hAnsi="Times New Roman" w:cs="Times New Roman"/>
              <w:i/>
              <w:sz w:val="22"/>
            </w:rPr>
            <w:t>Telp: 0751-9824667 website: http://</w:t>
          </w:r>
          <w:r w:rsidR="00E8118D">
            <w:rPr>
              <w:rFonts w:ascii="Times New Roman" w:hAnsi="Times New Roman" w:cs="Times New Roman"/>
              <w:i/>
              <w:sz w:val="22"/>
            </w:rPr>
            <w:t>si.</w:t>
          </w:r>
          <w:r w:rsidRPr="00964BC0">
            <w:rPr>
              <w:rFonts w:ascii="Times New Roman" w:hAnsi="Times New Roman" w:cs="Times New Roman"/>
              <w:i/>
              <w:sz w:val="22"/>
            </w:rPr>
            <w:t>fti.unand.ac.id</w:t>
          </w:r>
        </w:p>
      </w:tc>
    </w:tr>
  </w:tbl>
  <w:p w:rsidR="007E0EB3" w:rsidRDefault="007E0E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36DE3"/>
    <w:multiLevelType w:val="hybridMultilevel"/>
    <w:tmpl w:val="2B4C6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DB0393"/>
    <w:multiLevelType w:val="hybridMultilevel"/>
    <w:tmpl w:val="F26E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B50303"/>
    <w:multiLevelType w:val="hybridMultilevel"/>
    <w:tmpl w:val="DAD0E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A96B74"/>
    <w:multiLevelType w:val="hybridMultilevel"/>
    <w:tmpl w:val="704EC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274D05"/>
    <w:multiLevelType w:val="hybridMultilevel"/>
    <w:tmpl w:val="D31EB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903A22"/>
    <w:multiLevelType w:val="hybridMultilevel"/>
    <w:tmpl w:val="2B4C6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E4E"/>
    <w:rsid w:val="000110C4"/>
    <w:rsid w:val="0001344C"/>
    <w:rsid w:val="00040692"/>
    <w:rsid w:val="00067EA1"/>
    <w:rsid w:val="00073395"/>
    <w:rsid w:val="00094FE5"/>
    <w:rsid w:val="00096EB7"/>
    <w:rsid w:val="000A66DE"/>
    <w:rsid w:val="00100600"/>
    <w:rsid w:val="00126A2F"/>
    <w:rsid w:val="00126F1F"/>
    <w:rsid w:val="00130F39"/>
    <w:rsid w:val="00134179"/>
    <w:rsid w:val="001349BD"/>
    <w:rsid w:val="0018450D"/>
    <w:rsid w:val="0024725F"/>
    <w:rsid w:val="002526A6"/>
    <w:rsid w:val="0025773B"/>
    <w:rsid w:val="00287F53"/>
    <w:rsid w:val="00296FED"/>
    <w:rsid w:val="002A0B0E"/>
    <w:rsid w:val="002A619B"/>
    <w:rsid w:val="002B5E5B"/>
    <w:rsid w:val="002D48A8"/>
    <w:rsid w:val="002F13E0"/>
    <w:rsid w:val="00301B83"/>
    <w:rsid w:val="003328CC"/>
    <w:rsid w:val="00333550"/>
    <w:rsid w:val="00361984"/>
    <w:rsid w:val="0038468D"/>
    <w:rsid w:val="00392FCC"/>
    <w:rsid w:val="003B7773"/>
    <w:rsid w:val="003C4E4E"/>
    <w:rsid w:val="003C6448"/>
    <w:rsid w:val="003C6A81"/>
    <w:rsid w:val="003E107B"/>
    <w:rsid w:val="003E1375"/>
    <w:rsid w:val="0040096B"/>
    <w:rsid w:val="00404C16"/>
    <w:rsid w:val="004C0914"/>
    <w:rsid w:val="00534E47"/>
    <w:rsid w:val="00561AE9"/>
    <w:rsid w:val="00565791"/>
    <w:rsid w:val="005B6A7A"/>
    <w:rsid w:val="005D055F"/>
    <w:rsid w:val="005D22BC"/>
    <w:rsid w:val="005E459D"/>
    <w:rsid w:val="005E7D95"/>
    <w:rsid w:val="006151EE"/>
    <w:rsid w:val="00625A66"/>
    <w:rsid w:val="006335E0"/>
    <w:rsid w:val="00655516"/>
    <w:rsid w:val="006564FB"/>
    <w:rsid w:val="00674C0B"/>
    <w:rsid w:val="006B300C"/>
    <w:rsid w:val="006B77B6"/>
    <w:rsid w:val="006E40E5"/>
    <w:rsid w:val="0071182A"/>
    <w:rsid w:val="00745541"/>
    <w:rsid w:val="007947FF"/>
    <w:rsid w:val="00795CC6"/>
    <w:rsid w:val="007A2C3B"/>
    <w:rsid w:val="007C285C"/>
    <w:rsid w:val="007C2E8C"/>
    <w:rsid w:val="007D1AF3"/>
    <w:rsid w:val="007D7956"/>
    <w:rsid w:val="007E0EB3"/>
    <w:rsid w:val="007F3EC3"/>
    <w:rsid w:val="00802A84"/>
    <w:rsid w:val="00846C1E"/>
    <w:rsid w:val="008C4C7F"/>
    <w:rsid w:val="008D6DE7"/>
    <w:rsid w:val="008E10AC"/>
    <w:rsid w:val="008E6AD5"/>
    <w:rsid w:val="008F0B34"/>
    <w:rsid w:val="00913834"/>
    <w:rsid w:val="00923215"/>
    <w:rsid w:val="009256CF"/>
    <w:rsid w:val="00955690"/>
    <w:rsid w:val="00964BC0"/>
    <w:rsid w:val="009A2551"/>
    <w:rsid w:val="009A31C3"/>
    <w:rsid w:val="009C4145"/>
    <w:rsid w:val="009E1A33"/>
    <w:rsid w:val="00A46F21"/>
    <w:rsid w:val="00A50096"/>
    <w:rsid w:val="00AB6409"/>
    <w:rsid w:val="00AD0A0E"/>
    <w:rsid w:val="00B03D8E"/>
    <w:rsid w:val="00B47786"/>
    <w:rsid w:val="00B74D87"/>
    <w:rsid w:val="00B90941"/>
    <w:rsid w:val="00BC4C40"/>
    <w:rsid w:val="00C519D6"/>
    <w:rsid w:val="00C646CD"/>
    <w:rsid w:val="00C65FEB"/>
    <w:rsid w:val="00D64DDB"/>
    <w:rsid w:val="00D70FE1"/>
    <w:rsid w:val="00DA3DEE"/>
    <w:rsid w:val="00DB078B"/>
    <w:rsid w:val="00DC4B95"/>
    <w:rsid w:val="00DD3CBC"/>
    <w:rsid w:val="00E00DCA"/>
    <w:rsid w:val="00E13E9C"/>
    <w:rsid w:val="00E156C1"/>
    <w:rsid w:val="00E25727"/>
    <w:rsid w:val="00E8118D"/>
    <w:rsid w:val="00EC5B41"/>
    <w:rsid w:val="00ED49A0"/>
    <w:rsid w:val="00EE2C85"/>
    <w:rsid w:val="00EE7F9F"/>
    <w:rsid w:val="00EF4E10"/>
    <w:rsid w:val="00F01A61"/>
    <w:rsid w:val="00F065F5"/>
    <w:rsid w:val="00F25442"/>
    <w:rsid w:val="00F2737D"/>
    <w:rsid w:val="00F53D40"/>
    <w:rsid w:val="00F83B15"/>
    <w:rsid w:val="00F90DA3"/>
    <w:rsid w:val="00FB1DFC"/>
    <w:rsid w:val="00FC0793"/>
    <w:rsid w:val="00FE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E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0E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0EB3"/>
  </w:style>
  <w:style w:type="paragraph" w:styleId="Footer">
    <w:name w:val="footer"/>
    <w:basedOn w:val="Normal"/>
    <w:link w:val="FooterChar"/>
    <w:uiPriority w:val="99"/>
    <w:unhideWhenUsed/>
    <w:rsid w:val="007E0E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0EB3"/>
  </w:style>
  <w:style w:type="paragraph" w:styleId="BalloonText">
    <w:name w:val="Balloon Text"/>
    <w:basedOn w:val="Normal"/>
    <w:link w:val="BalloonTextChar"/>
    <w:uiPriority w:val="99"/>
    <w:semiHidden/>
    <w:unhideWhenUsed/>
    <w:rsid w:val="00EE7F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F9F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EE7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E4E"/>
    <w:rPr>
      <w:color w:val="0000FF" w:themeColor="hyperlink"/>
      <w:u w:val="single"/>
    </w:rPr>
  </w:style>
  <w:style w:type="character" w:customStyle="1" w:styleId="a">
    <w:name w:val="a"/>
    <w:basedOn w:val="DefaultParagraphFont"/>
    <w:rsid w:val="00B477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E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0E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0EB3"/>
  </w:style>
  <w:style w:type="paragraph" w:styleId="Footer">
    <w:name w:val="footer"/>
    <w:basedOn w:val="Normal"/>
    <w:link w:val="FooterChar"/>
    <w:uiPriority w:val="99"/>
    <w:unhideWhenUsed/>
    <w:rsid w:val="007E0E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0EB3"/>
  </w:style>
  <w:style w:type="paragraph" w:styleId="BalloonText">
    <w:name w:val="Balloon Text"/>
    <w:basedOn w:val="Normal"/>
    <w:link w:val="BalloonTextChar"/>
    <w:uiPriority w:val="99"/>
    <w:semiHidden/>
    <w:unhideWhenUsed/>
    <w:rsid w:val="00EE7F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F9F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EE7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E4E"/>
    <w:rPr>
      <w:color w:val="0000FF" w:themeColor="hyperlink"/>
      <w:u w:val="single"/>
    </w:rPr>
  </w:style>
  <w:style w:type="character" w:customStyle="1" w:styleId="a">
    <w:name w:val="a"/>
    <w:basedOn w:val="DefaultParagraphFont"/>
    <w:rsid w:val="00B47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loudStorage\Dropbox\Admistrasi%20SI\Surat\Template%20Surat\Kop%20Surat%20Jurusan%20S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Kop Surat Jurusan SI.dotx</Template>
  <TotalTime>14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Universitas Andalas</Company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Husnil Kamil</dc:creator>
  <cp:lastModifiedBy>SI-office-02</cp:lastModifiedBy>
  <cp:revision>4</cp:revision>
  <cp:lastPrinted>2015-03-17T07:07:00Z</cp:lastPrinted>
  <dcterms:created xsi:type="dcterms:W3CDTF">2015-03-17T07:05:00Z</dcterms:created>
  <dcterms:modified xsi:type="dcterms:W3CDTF">2015-03-17T07:18:00Z</dcterms:modified>
</cp:coreProperties>
</file>
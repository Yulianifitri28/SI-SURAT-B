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B3" w:rsidRDefault="006E40E5" w:rsidP="00094FE5">
      <w:pPr>
        <w:tabs>
          <w:tab w:val="left" w:pos="1260"/>
          <w:tab w:val="left" w:pos="6096"/>
        </w:tabs>
      </w:pPr>
      <w:r>
        <w:t>Nomor</w:t>
      </w:r>
      <w:r>
        <w:tab/>
        <w:t>:</w:t>
      </w:r>
      <w:r w:rsidR="001464D3">
        <w:t xml:space="preserve"> </w:t>
      </w:r>
      <w:r w:rsidR="00420450">
        <w:t>87</w:t>
      </w:r>
      <w:r w:rsidR="00B74D87">
        <w:t>/UN.16.15.5.2/</w:t>
      </w:r>
      <w:r w:rsidR="00FD354D">
        <w:t>AK</w:t>
      </w:r>
      <w:r w:rsidR="00B74D87">
        <w:t>/201</w:t>
      </w:r>
      <w:r w:rsidR="00420450">
        <w:t>5</w:t>
      </w:r>
      <w:r w:rsidR="007B4797">
        <w:t xml:space="preserve">     </w:t>
      </w:r>
      <w:r w:rsidR="001464D3">
        <w:t xml:space="preserve">                          </w:t>
      </w:r>
      <w:r w:rsidR="00FD354D">
        <w:t xml:space="preserve">    </w:t>
      </w:r>
      <w:r w:rsidR="00DA3DEE">
        <w:t xml:space="preserve">Padang, </w:t>
      </w:r>
      <w:r w:rsidR="00420450">
        <w:t>18 Februari 2015</w:t>
      </w:r>
    </w:p>
    <w:p w:rsidR="006E40E5" w:rsidRDefault="006E40E5" w:rsidP="006E40E5">
      <w:pPr>
        <w:tabs>
          <w:tab w:val="left" w:pos="1260"/>
        </w:tabs>
      </w:pPr>
      <w:r>
        <w:t>Lampiran</w:t>
      </w:r>
      <w:r>
        <w:tab/>
        <w:t>:</w:t>
      </w:r>
      <w:r w:rsidR="00FE3692">
        <w:t xml:space="preserve"> -</w:t>
      </w:r>
    </w:p>
    <w:p w:rsidR="00466DCC" w:rsidRDefault="006E40E5" w:rsidP="006E40E5">
      <w:pPr>
        <w:tabs>
          <w:tab w:val="left" w:pos="1260"/>
        </w:tabs>
        <w:rPr>
          <w:b/>
          <w:u w:val="single"/>
        </w:rPr>
      </w:pPr>
      <w:r>
        <w:t>Hal</w:t>
      </w:r>
      <w:r>
        <w:tab/>
        <w:t xml:space="preserve">: </w:t>
      </w:r>
      <w:r w:rsidR="00333550">
        <w:t xml:space="preserve"> </w:t>
      </w:r>
      <w:r w:rsidR="00380670">
        <w:rPr>
          <w:b/>
          <w:u w:val="single"/>
        </w:rPr>
        <w:t>Perm</w:t>
      </w:r>
      <w:r w:rsidR="00DA48E7">
        <w:rPr>
          <w:b/>
          <w:u w:val="single"/>
        </w:rPr>
        <w:t>ohonan Pengisian Nomor Akreditasi</w:t>
      </w:r>
    </w:p>
    <w:p w:rsidR="00466DCC" w:rsidRDefault="00466DCC" w:rsidP="006E40E5">
      <w:pPr>
        <w:tabs>
          <w:tab w:val="left" w:pos="1260"/>
        </w:tabs>
        <w:rPr>
          <w:b/>
          <w:u w:val="single"/>
        </w:rPr>
      </w:pPr>
      <w:r w:rsidRPr="00466DCC">
        <w:rPr>
          <w:b/>
        </w:rPr>
        <w:tab/>
        <w:t xml:space="preserve">   </w:t>
      </w:r>
      <w:r>
        <w:rPr>
          <w:b/>
          <w:u w:val="single"/>
        </w:rPr>
        <w:t>Pada Transkrip Mahasiswa Mandiri</w:t>
      </w:r>
    </w:p>
    <w:p w:rsidR="006E40E5" w:rsidRDefault="00466DCC" w:rsidP="006E40E5">
      <w:pPr>
        <w:tabs>
          <w:tab w:val="left" w:pos="1260"/>
        </w:tabs>
        <w:rPr>
          <w:b/>
          <w:u w:val="single"/>
        </w:rPr>
      </w:pPr>
      <w:r w:rsidRPr="00466DCC">
        <w:rPr>
          <w:b/>
        </w:rPr>
        <w:tab/>
      </w:r>
      <w:r w:rsidRPr="00466DCC">
        <w:rPr>
          <w:b/>
        </w:rPr>
        <w:tab/>
      </w:r>
      <w:r>
        <w:rPr>
          <w:b/>
          <w:u w:val="single"/>
        </w:rPr>
        <w:t>Jurusan Sistem Informa</w:t>
      </w:r>
      <w:r w:rsidR="00DA48E7">
        <w:rPr>
          <w:b/>
          <w:u w:val="single"/>
        </w:rPr>
        <w:t>i</w:t>
      </w:r>
      <w:r>
        <w:rPr>
          <w:b/>
          <w:u w:val="single"/>
        </w:rPr>
        <w:t xml:space="preserve"> </w:t>
      </w:r>
    </w:p>
    <w:p w:rsidR="00A46F21" w:rsidRDefault="00A46F21" w:rsidP="006E40E5">
      <w:pPr>
        <w:tabs>
          <w:tab w:val="left" w:pos="1260"/>
        </w:tabs>
      </w:pPr>
    </w:p>
    <w:p w:rsidR="006E40E5" w:rsidRDefault="003C4E4E" w:rsidP="006E40E5">
      <w:pPr>
        <w:tabs>
          <w:tab w:val="left" w:pos="1260"/>
        </w:tabs>
      </w:pPr>
      <w:r>
        <w:t>Kepada,</w:t>
      </w:r>
    </w:p>
    <w:p w:rsidR="003C4E4E" w:rsidRDefault="00FD354D" w:rsidP="006E40E5">
      <w:pPr>
        <w:tabs>
          <w:tab w:val="left" w:pos="1260"/>
        </w:tabs>
      </w:pPr>
      <w:r>
        <w:t>Wakil Dekan I</w:t>
      </w:r>
    </w:p>
    <w:p w:rsidR="00FD354D" w:rsidRDefault="00FD354D" w:rsidP="006E40E5">
      <w:pPr>
        <w:tabs>
          <w:tab w:val="left" w:pos="1260"/>
        </w:tabs>
      </w:pPr>
      <w:r>
        <w:t>Fakultas Teknologi Informasi</w:t>
      </w:r>
    </w:p>
    <w:p w:rsidR="003C4E4E" w:rsidRDefault="007B4797" w:rsidP="006E40E5">
      <w:pPr>
        <w:tabs>
          <w:tab w:val="left" w:pos="1260"/>
        </w:tabs>
      </w:pPr>
      <w:r>
        <w:t>d</w:t>
      </w:r>
      <w:r w:rsidR="003C4E4E">
        <w:t xml:space="preserve">i </w:t>
      </w:r>
      <w:bookmarkStart w:id="0" w:name="_GoBack"/>
      <w:bookmarkEnd w:id="0"/>
    </w:p>
    <w:p w:rsidR="003C4E4E" w:rsidRDefault="00404C16" w:rsidP="00404C16">
      <w:pPr>
        <w:tabs>
          <w:tab w:val="left" w:pos="567"/>
        </w:tabs>
      </w:pPr>
      <w:r>
        <w:tab/>
      </w:r>
      <w:r w:rsidR="003C4E4E">
        <w:t>Tempat</w:t>
      </w:r>
    </w:p>
    <w:p w:rsidR="003C4E4E" w:rsidRDefault="003C4E4E" w:rsidP="003C4E4E">
      <w:pPr>
        <w:tabs>
          <w:tab w:val="left" w:pos="709"/>
        </w:tabs>
      </w:pPr>
    </w:p>
    <w:p w:rsidR="007B4797" w:rsidRDefault="007B4797" w:rsidP="007B4797">
      <w:pPr>
        <w:jc w:val="both"/>
        <w:rPr>
          <w:lang w:val="id-ID"/>
        </w:rPr>
      </w:pPr>
      <w:r w:rsidRPr="00D04D6F">
        <w:rPr>
          <w:b/>
          <w:i/>
          <w:lang w:val="id-ID"/>
        </w:rPr>
        <w:t>Assalamu’alaikum Wr.Wb</w:t>
      </w:r>
      <w:r>
        <w:rPr>
          <w:lang w:val="id-ID"/>
        </w:rPr>
        <w:t>.</w:t>
      </w:r>
    </w:p>
    <w:p w:rsidR="007B4797" w:rsidRDefault="007B4797" w:rsidP="003C4E4E">
      <w:pPr>
        <w:tabs>
          <w:tab w:val="left" w:pos="709"/>
        </w:tabs>
        <w:jc w:val="both"/>
      </w:pPr>
    </w:p>
    <w:p w:rsidR="00C11AC6" w:rsidRDefault="00DA48E7" w:rsidP="007B4797">
      <w:pPr>
        <w:tabs>
          <w:tab w:val="left" w:pos="709"/>
        </w:tabs>
        <w:spacing w:line="276" w:lineRule="auto"/>
        <w:jc w:val="both"/>
      </w:pPr>
      <w:r>
        <w:t>Sehu</w:t>
      </w:r>
      <w:r w:rsidR="007B4797">
        <w:t xml:space="preserve">bungan </w:t>
      </w:r>
      <w:r w:rsidR="003F6F7D">
        <w:t>dengan belum tercantunmya Nilai Akreditasi</w:t>
      </w:r>
      <w:r w:rsidR="007B4797">
        <w:t xml:space="preserve"> pada transkrip nilai </w:t>
      </w:r>
      <w:r w:rsidR="003F6F7D">
        <w:t xml:space="preserve">mahasiswa mandiri Jurusan Sistem Informasi </w:t>
      </w:r>
      <w:r w:rsidR="008D0D0A">
        <w:t>dengan data sebagai berikut :</w:t>
      </w:r>
    </w:p>
    <w:p w:rsidR="00C11AC6" w:rsidRPr="00C11AC6" w:rsidRDefault="00C11AC6" w:rsidP="007B4797">
      <w:pPr>
        <w:tabs>
          <w:tab w:val="left" w:pos="709"/>
        </w:tabs>
        <w:spacing w:line="276" w:lineRule="auto"/>
        <w:jc w:val="both"/>
        <w:rPr>
          <w:sz w:val="10"/>
        </w:rPr>
      </w:pPr>
    </w:p>
    <w:p w:rsidR="008D0D0A" w:rsidRDefault="008D0D0A" w:rsidP="008D0D0A">
      <w:pPr>
        <w:pStyle w:val="ListParagraph"/>
        <w:tabs>
          <w:tab w:val="left" w:pos="709"/>
        </w:tabs>
        <w:spacing w:line="276" w:lineRule="auto"/>
        <w:ind w:left="1440"/>
        <w:jc w:val="both"/>
      </w:pPr>
      <w:r>
        <w:t xml:space="preserve">Akreditasi </w:t>
      </w:r>
      <w:r>
        <w:tab/>
        <w:t>: C</w:t>
      </w:r>
    </w:p>
    <w:p w:rsidR="00DA48E7" w:rsidRDefault="00DA48E7" w:rsidP="00C11AC6">
      <w:pPr>
        <w:pStyle w:val="ListParagraph"/>
        <w:tabs>
          <w:tab w:val="left" w:pos="709"/>
        </w:tabs>
        <w:spacing w:line="276" w:lineRule="auto"/>
        <w:ind w:left="1440"/>
        <w:jc w:val="both"/>
      </w:pPr>
      <w:r>
        <w:t>No. SK</w:t>
      </w:r>
      <w:r>
        <w:tab/>
      </w:r>
      <w:r>
        <w:tab/>
        <w:t xml:space="preserve">: </w:t>
      </w:r>
      <w:r w:rsidR="00E70B00">
        <w:t>204</w:t>
      </w:r>
      <w:r w:rsidR="007B4797" w:rsidRPr="007B4797">
        <w:rPr>
          <w:rFonts w:ascii="Times New Roman" w:hAnsi="Times New Roman" w:cs="Times New Roman"/>
          <w:szCs w:val="20"/>
          <w:shd w:val="clear" w:color="auto" w:fill="FFFFFF"/>
        </w:rPr>
        <w:t>/SK/BAN-PT/Akred/</w:t>
      </w:r>
      <w:r w:rsidR="00E70B00">
        <w:rPr>
          <w:rFonts w:ascii="Times New Roman" w:hAnsi="Times New Roman" w:cs="Times New Roman"/>
          <w:szCs w:val="20"/>
          <w:shd w:val="clear" w:color="auto" w:fill="FFFFFF"/>
        </w:rPr>
        <w:t>S/VII</w:t>
      </w:r>
      <w:r w:rsidR="007B4797" w:rsidRPr="007B4797">
        <w:rPr>
          <w:rFonts w:ascii="Times New Roman" w:hAnsi="Times New Roman" w:cs="Times New Roman"/>
          <w:szCs w:val="20"/>
          <w:shd w:val="clear" w:color="auto" w:fill="FFFFFF"/>
        </w:rPr>
        <w:t>/2014</w:t>
      </w:r>
    </w:p>
    <w:p w:rsidR="00C11AC6" w:rsidRPr="00FD354D" w:rsidRDefault="00C11AC6" w:rsidP="008D0D0A">
      <w:pPr>
        <w:tabs>
          <w:tab w:val="left" w:pos="709"/>
        </w:tabs>
        <w:spacing w:line="276" w:lineRule="auto"/>
        <w:jc w:val="both"/>
        <w:rPr>
          <w:sz w:val="14"/>
        </w:rPr>
      </w:pPr>
    </w:p>
    <w:p w:rsidR="00C11AC6" w:rsidRPr="00C11AC6" w:rsidRDefault="00C11AC6" w:rsidP="00C11AC6">
      <w:pPr>
        <w:tabs>
          <w:tab w:val="left" w:pos="709"/>
        </w:tabs>
        <w:spacing w:line="276" w:lineRule="auto"/>
        <w:ind w:left="360"/>
        <w:jc w:val="both"/>
        <w:rPr>
          <w:sz w:val="10"/>
        </w:rPr>
      </w:pPr>
    </w:p>
    <w:p w:rsidR="008D0D0A" w:rsidRDefault="008D0D0A" w:rsidP="007B4797">
      <w:pPr>
        <w:tabs>
          <w:tab w:val="left" w:pos="709"/>
        </w:tabs>
        <w:spacing w:line="276" w:lineRule="auto"/>
        <w:jc w:val="both"/>
      </w:pPr>
      <w:r>
        <w:t>Oleh karena itu mohon kepada Bapak untuk menindak lanjuti surat ini ke admin ICT Fakultas</w:t>
      </w:r>
      <w:r w:rsidR="00FD354D">
        <w:t xml:space="preserve"> untuk menginput nomor akreditasi tersebut</w:t>
      </w:r>
      <w:r>
        <w:t>.</w:t>
      </w:r>
    </w:p>
    <w:p w:rsidR="008D0D0A" w:rsidRPr="008D0D0A" w:rsidRDefault="008D0D0A" w:rsidP="007B4797">
      <w:pPr>
        <w:tabs>
          <w:tab w:val="left" w:pos="709"/>
        </w:tabs>
        <w:spacing w:line="276" w:lineRule="auto"/>
        <w:jc w:val="both"/>
        <w:rPr>
          <w:sz w:val="14"/>
        </w:rPr>
      </w:pPr>
    </w:p>
    <w:p w:rsidR="003C4E4E" w:rsidRDefault="003C4E4E" w:rsidP="007B4797">
      <w:pPr>
        <w:tabs>
          <w:tab w:val="left" w:pos="709"/>
        </w:tabs>
        <w:spacing w:line="276" w:lineRule="auto"/>
        <w:jc w:val="both"/>
      </w:pPr>
      <w:r>
        <w:t xml:space="preserve">Demikianlah </w:t>
      </w:r>
      <w:r w:rsidR="00067EA1">
        <w:t>di</w:t>
      </w:r>
      <w:r>
        <w:t>sampaikan, atas perhatian dan kerjasamanya diucapkan terima kasih.</w:t>
      </w:r>
    </w:p>
    <w:p w:rsidR="003C4E4E" w:rsidRDefault="003C4E4E" w:rsidP="003C4E4E">
      <w:pPr>
        <w:tabs>
          <w:tab w:val="left" w:pos="709"/>
        </w:tabs>
      </w:pPr>
    </w:p>
    <w:p w:rsidR="00B74D87" w:rsidRDefault="00B74D87" w:rsidP="003C4E4E">
      <w:pPr>
        <w:tabs>
          <w:tab w:val="left" w:pos="709"/>
        </w:tabs>
      </w:pPr>
    </w:p>
    <w:p w:rsidR="00100600" w:rsidRDefault="001464D3" w:rsidP="00100600">
      <w:pPr>
        <w:spacing w:line="360" w:lineRule="auto"/>
        <w:ind w:left="4500"/>
      </w:pPr>
      <w:r>
        <w:t>Ketua</w:t>
      </w:r>
      <w:r w:rsidR="007B4797">
        <w:t>,</w:t>
      </w:r>
    </w:p>
    <w:p w:rsidR="00100600" w:rsidRDefault="00100600" w:rsidP="00100600">
      <w:pPr>
        <w:spacing w:line="360" w:lineRule="auto"/>
        <w:ind w:left="4500"/>
      </w:pPr>
    </w:p>
    <w:p w:rsidR="00100600" w:rsidRDefault="00100600" w:rsidP="00100600">
      <w:pPr>
        <w:spacing w:line="360" w:lineRule="auto"/>
        <w:ind w:left="4500"/>
      </w:pPr>
    </w:p>
    <w:p w:rsidR="007B4797" w:rsidRDefault="007B4797" w:rsidP="00100600">
      <w:pPr>
        <w:spacing w:line="360" w:lineRule="auto"/>
        <w:ind w:left="4500"/>
      </w:pPr>
    </w:p>
    <w:p w:rsidR="00A70423" w:rsidRDefault="001464D3" w:rsidP="00A70423">
      <w:pPr>
        <w:ind w:left="4500"/>
        <w:rPr>
          <w:b/>
        </w:rPr>
      </w:pPr>
      <w:r>
        <w:rPr>
          <w:b/>
        </w:rPr>
        <w:t>Darwison</w:t>
      </w:r>
      <w:r w:rsidR="00A70423">
        <w:rPr>
          <w:b/>
        </w:rPr>
        <w:t>, MT</w:t>
      </w:r>
    </w:p>
    <w:p w:rsidR="00100600" w:rsidRDefault="00A70423" w:rsidP="007B47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NIP : </w:t>
      </w:r>
      <w:r w:rsidR="007B4797" w:rsidRPr="001464D3">
        <w:rPr>
          <w:rFonts w:cs="Arial"/>
          <w:b/>
          <w:shd w:val="clear" w:color="auto" w:fill="FFFFFF"/>
        </w:rPr>
        <w:t>19</w:t>
      </w:r>
      <w:r w:rsidR="001464D3" w:rsidRPr="001464D3">
        <w:rPr>
          <w:rFonts w:cs="Arial"/>
          <w:b/>
          <w:shd w:val="clear" w:color="auto" w:fill="FFFFFF"/>
        </w:rPr>
        <w:t>6409141995121001</w:t>
      </w:r>
    </w:p>
    <w:p w:rsidR="003C4E4E" w:rsidRDefault="003C4E4E" w:rsidP="003C4E4E">
      <w:pPr>
        <w:tabs>
          <w:tab w:val="left" w:pos="567"/>
        </w:tabs>
        <w:spacing w:line="360" w:lineRule="auto"/>
        <w:jc w:val="both"/>
      </w:pPr>
      <w:r>
        <w:t xml:space="preserve">Tembusan : </w:t>
      </w:r>
    </w:p>
    <w:p w:rsidR="00FD354D" w:rsidRDefault="00FD354D" w:rsidP="00FE3692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</w:pPr>
      <w:r>
        <w:t>Dekan FTI</w:t>
      </w:r>
    </w:p>
    <w:p w:rsidR="003C4E4E" w:rsidRDefault="003C4E4E" w:rsidP="00FE3692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</w:pPr>
      <w:r>
        <w:t>Arsip</w:t>
      </w:r>
    </w:p>
    <w:p w:rsidR="00167D2E" w:rsidRDefault="00167D2E" w:rsidP="00167D2E">
      <w:pPr>
        <w:tabs>
          <w:tab w:val="left" w:pos="567"/>
        </w:tabs>
        <w:spacing w:line="360" w:lineRule="auto"/>
        <w:jc w:val="both"/>
      </w:pPr>
    </w:p>
    <w:sectPr w:rsidR="00167D2E" w:rsidSect="009E1A33">
      <w:headerReference w:type="default" r:id="rId8"/>
      <w:pgSz w:w="11900" w:h="16840"/>
      <w:pgMar w:top="2552" w:right="1552" w:bottom="1350" w:left="156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1B8" w:rsidRDefault="00CE21B8" w:rsidP="007E0EB3">
      <w:r>
        <w:separator/>
      </w:r>
    </w:p>
  </w:endnote>
  <w:endnote w:type="continuationSeparator" w:id="0">
    <w:p w:rsidR="00CE21B8" w:rsidRDefault="00CE21B8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1B8" w:rsidRDefault="00CE21B8" w:rsidP="007E0EB3">
      <w:r>
        <w:separator/>
      </w:r>
    </w:p>
  </w:footnote>
  <w:footnote w:type="continuationSeparator" w:id="0">
    <w:p w:rsidR="00CE21B8" w:rsidRDefault="00CE21B8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75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7637"/>
    </w:tblGrid>
    <w:tr w:rsidR="00EE7F9F" w:rsidTr="007C285C">
      <w:trPr>
        <w:trHeight w:val="1995"/>
      </w:trPr>
      <w:tc>
        <w:tcPr>
          <w:tcW w:w="1638" w:type="dxa"/>
          <w:vAlign w:val="center"/>
        </w:tcPr>
        <w:p w:rsidR="00EE7F9F" w:rsidRDefault="00392FCC" w:rsidP="00392FC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ED8AA6D" wp14:editId="490EF110">
                <wp:extent cx="713040" cy="847725"/>
                <wp:effectExtent l="0" t="0" r="0" b="0"/>
                <wp:docPr id="3" name="Picture 3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7" w:type="dxa"/>
        </w:tcPr>
        <w:p w:rsidR="00EE7F9F" w:rsidRPr="007947FF" w:rsidRDefault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KEMENTRIAN PENDIDIKAN NASIONAL</w:t>
          </w:r>
        </w:p>
        <w:p w:rsidR="00E8118D" w:rsidRPr="007947FF" w:rsidRDefault="00E8118D" w:rsidP="00EE7F9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:rsidR="00EE7F9F" w:rsidRPr="007947FF" w:rsidRDefault="00E8118D" w:rsidP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:rsidR="00EE7F9F" w:rsidRPr="007947FF" w:rsidRDefault="00F065F5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="0001344C"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:rsidR="00EE7F9F" w:rsidRPr="00E00DCA" w:rsidRDefault="00EE7F9F" w:rsidP="00964BC0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 w:rsidR="0001344C"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 w:rsidR="00964BC0">
            <w:rPr>
              <w:rFonts w:ascii="Times New Roman" w:hAnsi="Times New Roman" w:cs="Times New Roman"/>
            </w:rPr>
            <w:t>Padang</w:t>
          </w:r>
          <w:r w:rsidR="0024725F">
            <w:rPr>
              <w:rFonts w:ascii="Times New Roman" w:hAnsi="Times New Roman" w:cs="Times New Roman"/>
            </w:rPr>
            <w:t>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:rsidR="00EE7F9F" w:rsidRPr="00964BC0" w:rsidRDefault="00EE7F9F" w:rsidP="00964BC0">
          <w:pPr>
            <w:pStyle w:val="Header"/>
            <w:spacing w:line="276" w:lineRule="auto"/>
            <w:rPr>
              <w:i/>
            </w:rPr>
          </w:pPr>
          <w:r w:rsidRPr="00964BC0">
            <w:rPr>
              <w:rFonts w:ascii="Times New Roman" w:hAnsi="Times New Roman" w:cs="Times New Roman"/>
              <w:i/>
              <w:sz w:val="22"/>
            </w:rPr>
            <w:t>Telp: 0751-9824667 website: http://</w:t>
          </w:r>
          <w:r w:rsidR="00E8118D"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6DE3"/>
    <w:multiLevelType w:val="hybridMultilevel"/>
    <w:tmpl w:val="2B4C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84AE3"/>
    <w:multiLevelType w:val="hybridMultilevel"/>
    <w:tmpl w:val="588C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62949"/>
    <w:multiLevelType w:val="hybridMultilevel"/>
    <w:tmpl w:val="588C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B0393"/>
    <w:multiLevelType w:val="hybridMultilevel"/>
    <w:tmpl w:val="F26E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5147E"/>
    <w:multiLevelType w:val="hybridMultilevel"/>
    <w:tmpl w:val="D15C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50303"/>
    <w:multiLevelType w:val="hybridMultilevel"/>
    <w:tmpl w:val="DAD0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96B74"/>
    <w:multiLevelType w:val="hybridMultilevel"/>
    <w:tmpl w:val="704E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0242C"/>
    <w:multiLevelType w:val="hybridMultilevel"/>
    <w:tmpl w:val="71DA4B12"/>
    <w:lvl w:ilvl="0" w:tplc="A014A9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45121"/>
    <w:multiLevelType w:val="hybridMultilevel"/>
    <w:tmpl w:val="4640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03A22"/>
    <w:multiLevelType w:val="hybridMultilevel"/>
    <w:tmpl w:val="2B4C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4E"/>
    <w:rsid w:val="00006DCF"/>
    <w:rsid w:val="0001344C"/>
    <w:rsid w:val="0004014C"/>
    <w:rsid w:val="000527DA"/>
    <w:rsid w:val="00067EA1"/>
    <w:rsid w:val="00094FE5"/>
    <w:rsid w:val="000E7128"/>
    <w:rsid w:val="00100600"/>
    <w:rsid w:val="00126A2F"/>
    <w:rsid w:val="001464D3"/>
    <w:rsid w:val="00167D2E"/>
    <w:rsid w:val="0018450D"/>
    <w:rsid w:val="0024725F"/>
    <w:rsid w:val="00287F53"/>
    <w:rsid w:val="002F13E0"/>
    <w:rsid w:val="00322734"/>
    <w:rsid w:val="00333550"/>
    <w:rsid w:val="00380670"/>
    <w:rsid w:val="00392FCC"/>
    <w:rsid w:val="00397A5C"/>
    <w:rsid w:val="003C4E4E"/>
    <w:rsid w:val="003C6448"/>
    <w:rsid w:val="003F6F7D"/>
    <w:rsid w:val="0040096B"/>
    <w:rsid w:val="00404C16"/>
    <w:rsid w:val="00420450"/>
    <w:rsid w:val="00463902"/>
    <w:rsid w:val="00466DCC"/>
    <w:rsid w:val="00477FB3"/>
    <w:rsid w:val="004A3A7C"/>
    <w:rsid w:val="004B6670"/>
    <w:rsid w:val="004D4F0B"/>
    <w:rsid w:val="004F30A8"/>
    <w:rsid w:val="00534E47"/>
    <w:rsid w:val="00561AE9"/>
    <w:rsid w:val="005658C2"/>
    <w:rsid w:val="005B566D"/>
    <w:rsid w:val="005C35E0"/>
    <w:rsid w:val="005E459D"/>
    <w:rsid w:val="005E7D95"/>
    <w:rsid w:val="00625A66"/>
    <w:rsid w:val="006564FB"/>
    <w:rsid w:val="00684616"/>
    <w:rsid w:val="006B77B6"/>
    <w:rsid w:val="006E40E5"/>
    <w:rsid w:val="007249EF"/>
    <w:rsid w:val="00745541"/>
    <w:rsid w:val="00746AAE"/>
    <w:rsid w:val="0075262D"/>
    <w:rsid w:val="007947FF"/>
    <w:rsid w:val="007B4797"/>
    <w:rsid w:val="007C285C"/>
    <w:rsid w:val="007C2E8C"/>
    <w:rsid w:val="007C7315"/>
    <w:rsid w:val="007E0EB3"/>
    <w:rsid w:val="007E2E36"/>
    <w:rsid w:val="007F3EC3"/>
    <w:rsid w:val="00802A84"/>
    <w:rsid w:val="00846C1E"/>
    <w:rsid w:val="00850357"/>
    <w:rsid w:val="008C4C7F"/>
    <w:rsid w:val="008D0D0A"/>
    <w:rsid w:val="008D7613"/>
    <w:rsid w:val="00960FBA"/>
    <w:rsid w:val="00964BC0"/>
    <w:rsid w:val="009A2551"/>
    <w:rsid w:val="009C4145"/>
    <w:rsid w:val="009E1A33"/>
    <w:rsid w:val="00A46F21"/>
    <w:rsid w:val="00A53184"/>
    <w:rsid w:val="00A5428E"/>
    <w:rsid w:val="00A668C3"/>
    <w:rsid w:val="00A70423"/>
    <w:rsid w:val="00AB0026"/>
    <w:rsid w:val="00B03D8E"/>
    <w:rsid w:val="00B74D87"/>
    <w:rsid w:val="00BC4C40"/>
    <w:rsid w:val="00C11AC6"/>
    <w:rsid w:val="00C646CD"/>
    <w:rsid w:val="00CE21B8"/>
    <w:rsid w:val="00D61BAA"/>
    <w:rsid w:val="00D76352"/>
    <w:rsid w:val="00DA3DEE"/>
    <w:rsid w:val="00DA48E7"/>
    <w:rsid w:val="00DB179E"/>
    <w:rsid w:val="00DD3CBC"/>
    <w:rsid w:val="00E00DCA"/>
    <w:rsid w:val="00E0618F"/>
    <w:rsid w:val="00E156C1"/>
    <w:rsid w:val="00E25727"/>
    <w:rsid w:val="00E26011"/>
    <w:rsid w:val="00E70B00"/>
    <w:rsid w:val="00E8118D"/>
    <w:rsid w:val="00EC5B41"/>
    <w:rsid w:val="00ED49A0"/>
    <w:rsid w:val="00EE2C85"/>
    <w:rsid w:val="00EE7F9F"/>
    <w:rsid w:val="00EF4E10"/>
    <w:rsid w:val="00F065F5"/>
    <w:rsid w:val="00F2737D"/>
    <w:rsid w:val="00F83B15"/>
    <w:rsid w:val="00F90DA3"/>
    <w:rsid w:val="00FB1DFC"/>
    <w:rsid w:val="00FC0793"/>
    <w:rsid w:val="00FD354D"/>
    <w:rsid w:val="00F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E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E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Dropbox\Admistrasi%20SI\Surat\Template%20Surat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Husnil Kamil</dc:creator>
  <cp:lastModifiedBy>SI-office-02</cp:lastModifiedBy>
  <cp:revision>4</cp:revision>
  <cp:lastPrinted>2014-10-03T02:32:00Z</cp:lastPrinted>
  <dcterms:created xsi:type="dcterms:W3CDTF">2015-02-18T04:19:00Z</dcterms:created>
  <dcterms:modified xsi:type="dcterms:W3CDTF">2015-02-18T07:56:00Z</dcterms:modified>
</cp:coreProperties>
</file>